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8BB39" w14:textId="77777777" w:rsidR="008C503B" w:rsidRDefault="00BE4B14" w:rsidP="00956C21">
      <w:pPr>
        <w:pStyle w:val="Heading1"/>
        <w:spacing w:line="120" w:lineRule="auto"/>
      </w:pPr>
      <w:r>
        <w:t>Objective</w:t>
      </w:r>
    </w:p>
    <w:sdt>
      <w:sdtPr>
        <w:id w:val="9459735"/>
        <w:placeholder>
          <w:docPart w:val="EBFBED38F6B1E54785E240206F50F841"/>
        </w:placeholder>
      </w:sdtPr>
      <w:sdtContent>
        <w:p w14:paraId="0B63665B" w14:textId="146872D4" w:rsidR="008C503B" w:rsidRDefault="00F04570" w:rsidP="00956C21">
          <w:pPr>
            <w:pStyle w:val="BodyText"/>
            <w:spacing w:line="120" w:lineRule="auto"/>
          </w:pPr>
          <w:r>
            <w:t xml:space="preserve">Seeking </w:t>
          </w:r>
          <w:r w:rsidR="00F76AB8">
            <w:t>internship</w:t>
          </w:r>
          <w:r w:rsidR="003A5AD3">
            <w:t>.</w:t>
          </w:r>
        </w:p>
      </w:sdtContent>
    </w:sdt>
    <w:p w14:paraId="0E20E538" w14:textId="77777777" w:rsidR="00956C21" w:rsidRDefault="00956C21" w:rsidP="00956C21">
      <w:pPr>
        <w:pStyle w:val="Heading1"/>
        <w:spacing w:line="120" w:lineRule="auto"/>
      </w:pPr>
      <w:r>
        <w:t>Education</w:t>
      </w:r>
    </w:p>
    <w:p w14:paraId="1F0657CF" w14:textId="77777777" w:rsidR="00956C21" w:rsidRDefault="00956C21" w:rsidP="00956C21">
      <w:pPr>
        <w:pStyle w:val="Heading2"/>
        <w:spacing w:line="120" w:lineRule="auto"/>
      </w:pPr>
      <w:sdt>
        <w:sdtPr>
          <w:id w:val="9459748"/>
          <w:placeholder>
            <w:docPart w:val="0FB4104850FFE142976393C1EDC6CCBE"/>
          </w:placeholder>
        </w:sdtPr>
        <w:sdtContent>
          <w:r>
            <w:t>The College of New Jersey</w:t>
          </w:r>
        </w:sdtContent>
      </w:sdt>
      <w:r>
        <w:tab/>
        <w:t>May 2017</w:t>
      </w:r>
    </w:p>
    <w:sdt>
      <w:sdtPr>
        <w:id w:val="9459749"/>
        <w:placeholder>
          <w:docPart w:val="FB8226B93C9A37489A627A2FF56CC4E6"/>
        </w:placeholder>
      </w:sdtPr>
      <w:sdtContent>
        <w:p w14:paraId="51636399" w14:textId="77777777" w:rsidR="00956C21" w:rsidRDefault="00956C21" w:rsidP="00956C21">
          <w:pPr>
            <w:pStyle w:val="BodyText"/>
            <w:spacing w:line="120" w:lineRule="auto"/>
          </w:pPr>
          <w:r>
            <w:t>Bachelor of Arts in Mathematics with a Specialization in Statistics; GPA: 3.5</w:t>
          </w:r>
        </w:p>
      </w:sdtContent>
    </w:sdt>
    <w:p w14:paraId="6CF0BA09" w14:textId="77777777" w:rsidR="00956C21" w:rsidRDefault="00956C21" w:rsidP="00956C21">
      <w:pPr>
        <w:pStyle w:val="Heading2"/>
        <w:spacing w:line="120" w:lineRule="auto"/>
      </w:pPr>
      <w:sdt>
        <w:sdtPr>
          <w:id w:val="9459752"/>
          <w:placeholder>
            <w:docPart w:val="074A6DF2984D2B47828F45FDAE06F827"/>
          </w:placeholder>
        </w:sdtPr>
        <w:sdtContent>
          <w:r>
            <w:t>Cape May County Technical High School</w:t>
          </w:r>
        </w:sdtContent>
      </w:sdt>
      <w:r>
        <w:tab/>
        <w:t>June 2013</w:t>
      </w:r>
    </w:p>
    <w:sdt>
      <w:sdtPr>
        <w:id w:val="9459753"/>
        <w:placeholder>
          <w:docPart w:val="B8EC164A41CC434AB716BE79A14CCB73"/>
        </w:placeholder>
      </w:sdtPr>
      <w:sdtContent>
        <w:p w14:paraId="6A1DDE82" w14:textId="77777777" w:rsidR="00956C21" w:rsidRDefault="00956C21" w:rsidP="00956C21">
          <w:pPr>
            <w:pStyle w:val="BodyText"/>
            <w:spacing w:line="120" w:lineRule="auto"/>
          </w:pPr>
          <w:r>
            <w:t>Concentrations in Graphic Design and Pre-Engineering; GPA: 3.77</w:t>
          </w:r>
        </w:p>
      </w:sdtContent>
    </w:sdt>
    <w:p w14:paraId="7F5A7311" w14:textId="03F5F121" w:rsidR="008C503B" w:rsidRDefault="00956C21" w:rsidP="00956C21">
      <w:pPr>
        <w:pStyle w:val="Heading1"/>
        <w:spacing w:line="120" w:lineRule="auto"/>
      </w:pPr>
      <w:r>
        <w:t xml:space="preserve"> </w:t>
      </w:r>
      <w:r w:rsidR="00BE4B14">
        <w:t>Experience</w:t>
      </w:r>
    </w:p>
    <w:p w14:paraId="4BFD545A" w14:textId="77777777" w:rsidR="008C503B" w:rsidRDefault="00843699" w:rsidP="00956C21">
      <w:pPr>
        <w:pStyle w:val="Heading2"/>
        <w:spacing w:line="120" w:lineRule="auto"/>
      </w:pPr>
      <w:sdt>
        <w:sdtPr>
          <w:id w:val="9459739"/>
          <w:placeholder>
            <w:docPart w:val="EE9646B777710742A53D5F9A178410CD"/>
          </w:placeholder>
        </w:sdtPr>
        <w:sdtContent>
          <w:r w:rsidR="00817EEE">
            <w:t>Usher – The College of New Jersey</w:t>
          </w:r>
        </w:sdtContent>
      </w:sdt>
      <w:r w:rsidR="00BE4B14">
        <w:tab/>
      </w:r>
      <w:r w:rsidR="00817EEE">
        <w:t>September 2014 – present</w:t>
      </w:r>
    </w:p>
    <w:sdt>
      <w:sdtPr>
        <w:id w:val="9459741"/>
        <w:placeholder>
          <w:docPart w:val="D0C9341AF486CE41A18E8723C5A0DA62"/>
        </w:placeholder>
      </w:sdtPr>
      <w:sdtContent>
        <w:p w14:paraId="5099E03A" w14:textId="77777777" w:rsidR="008C503B" w:rsidRDefault="00CC3802" w:rsidP="00956C21">
          <w:pPr>
            <w:pStyle w:val="ListBullet"/>
            <w:spacing w:line="120" w:lineRule="auto"/>
          </w:pPr>
          <w:r>
            <w:t>Perform</w:t>
          </w:r>
          <w:r w:rsidR="00CA00B5">
            <w:t xml:space="preserve"> a variety of duties pertaining to welcoming and assisting patrons throughout all aspects of an event</w:t>
          </w:r>
        </w:p>
      </w:sdtContent>
    </w:sdt>
    <w:p w14:paraId="3A3C019D" w14:textId="77777777" w:rsidR="008C503B" w:rsidRDefault="00843699" w:rsidP="00956C21">
      <w:pPr>
        <w:pStyle w:val="Heading2"/>
        <w:spacing w:line="120" w:lineRule="auto"/>
      </w:pPr>
      <w:sdt>
        <w:sdtPr>
          <w:id w:val="9459744"/>
          <w:placeholder>
            <w:docPart w:val="1A77A86FF851694CBCBE80A920413E9B"/>
          </w:placeholder>
        </w:sdtPr>
        <w:sdtContent>
          <w:r w:rsidR="00817EEE">
            <w:t>Server – Shoobies Restaurant</w:t>
          </w:r>
        </w:sdtContent>
      </w:sdt>
      <w:r w:rsidR="00BE4B14">
        <w:tab/>
      </w:r>
      <w:r w:rsidR="00817EEE" w:rsidRPr="00817EEE">
        <w:t>Summers 2010</w:t>
      </w:r>
      <w:r w:rsidR="00817EEE">
        <w:t xml:space="preserve"> – </w:t>
      </w:r>
      <w:r w:rsidR="00817EEE" w:rsidRPr="00817EEE">
        <w:t>2014</w:t>
      </w:r>
    </w:p>
    <w:sdt>
      <w:sdtPr>
        <w:rPr>
          <w:szCs w:val="20"/>
        </w:rPr>
        <w:id w:val="9459797"/>
        <w:placeholder>
          <w:docPart w:val="9DE34B515348DE4297900B904A127231"/>
        </w:placeholder>
      </w:sdtPr>
      <w:sdtContent>
        <w:p w14:paraId="2B16B722" w14:textId="77777777" w:rsidR="00817EEE" w:rsidRPr="00817EEE" w:rsidRDefault="00CC3802" w:rsidP="00956C21">
          <w:pPr>
            <w:pStyle w:val="ListBullet"/>
            <w:spacing w:line="120" w:lineRule="auto"/>
            <w:rPr>
              <w:szCs w:val="20"/>
            </w:rPr>
          </w:pPr>
          <w:r>
            <w:rPr>
              <w:color w:val="222222"/>
              <w:szCs w:val="20"/>
              <w:u w:color="222222"/>
            </w:rPr>
            <w:t>Serve</w:t>
          </w:r>
          <w:r w:rsidR="00817EEE" w:rsidRPr="00817EEE">
            <w:rPr>
              <w:color w:val="222222"/>
              <w:szCs w:val="20"/>
              <w:u w:color="222222"/>
            </w:rPr>
            <w:t xml:space="preserve"> customers, primarily catering to families and young children</w:t>
          </w:r>
        </w:p>
        <w:p w14:paraId="217C57B0" w14:textId="77777777" w:rsidR="00817EEE" w:rsidRDefault="00843699" w:rsidP="00956C21">
          <w:pPr>
            <w:pStyle w:val="Heading2"/>
            <w:spacing w:line="120" w:lineRule="auto"/>
          </w:pPr>
          <w:sdt>
            <w:sdtPr>
              <w:id w:val="811372436"/>
              <w:placeholder>
                <w:docPart w:val="35534F3BD9019942B670FFFE0997A019"/>
              </w:placeholder>
            </w:sdtPr>
            <w:sdtContent>
              <w:r w:rsidR="00817EEE">
                <w:t>Server – Sea Isle City Yacht Club</w:t>
              </w:r>
            </w:sdtContent>
          </w:sdt>
          <w:r w:rsidR="00817EEE">
            <w:tab/>
            <w:t>May – August 2013</w:t>
          </w:r>
        </w:p>
        <w:sdt>
          <w:sdtPr>
            <w:rPr>
              <w:szCs w:val="20"/>
            </w:rPr>
            <w:id w:val="1843668709"/>
            <w:placeholder>
              <w:docPart w:val="5F593CCB2E26ED4FBEEE41B01BA32037"/>
            </w:placeholder>
          </w:sdtPr>
          <w:sdtContent>
            <w:p w14:paraId="3A3CC797" w14:textId="77777777" w:rsidR="00CC3802" w:rsidRPr="00CC3802" w:rsidRDefault="00CC3802" w:rsidP="00956C21">
              <w:pPr>
                <w:pStyle w:val="ListBullet"/>
                <w:spacing w:line="120" w:lineRule="auto"/>
                <w:rPr>
                  <w:szCs w:val="20"/>
                </w:rPr>
              </w:pPr>
              <w:r>
                <w:rPr>
                  <w:color w:val="222222"/>
                  <w:szCs w:val="20"/>
                  <w:u w:color="222222"/>
                </w:rPr>
                <w:t>Interact</w:t>
              </w:r>
              <w:r w:rsidR="00817EEE" w:rsidRPr="00817EEE">
                <w:rPr>
                  <w:color w:val="222222"/>
                  <w:szCs w:val="20"/>
                  <w:u w:color="222222"/>
                </w:rPr>
                <w:t xml:space="preserve"> with club members to provide quality servic</w:t>
              </w:r>
              <w:r w:rsidR="00817EEE">
                <w:rPr>
                  <w:color w:val="222222"/>
                  <w:szCs w:val="20"/>
                  <w:u w:color="222222"/>
                </w:rPr>
                <w:t>e</w:t>
              </w:r>
            </w:p>
            <w:p w14:paraId="48C1BEBA" w14:textId="77777777" w:rsidR="00CC3802" w:rsidRDefault="00843699" w:rsidP="00956C21">
              <w:pPr>
                <w:pStyle w:val="Heading2"/>
                <w:spacing w:line="120" w:lineRule="auto"/>
              </w:pPr>
              <w:sdt>
                <w:sdtPr>
                  <w:id w:val="-824349995"/>
                  <w:placeholder>
                    <w:docPart w:val="7E2CA63CB6DDD1488F1988CF50AF5F1E"/>
                  </w:placeholder>
                </w:sdtPr>
                <w:sdtContent>
                  <w:r w:rsidR="00CC3802">
                    <w:t>Cashier and Sales – The Maple Tree Gift Shop</w:t>
                  </w:r>
                </w:sdtContent>
              </w:sdt>
              <w:r w:rsidR="00CC3802">
                <w:tab/>
                <w:t>Summers 2009 – 2010</w:t>
              </w:r>
            </w:p>
            <w:p w14:paraId="4BBEBB5D" w14:textId="77777777" w:rsidR="008C503B" w:rsidRPr="00CC3802" w:rsidRDefault="00843699" w:rsidP="00956C21">
              <w:pPr>
                <w:pStyle w:val="ListBullet"/>
                <w:spacing w:line="120" w:lineRule="auto"/>
                <w:rPr>
                  <w:szCs w:val="20"/>
                </w:rPr>
              </w:pPr>
              <w:sdt>
                <w:sdtPr>
                  <w:rPr>
                    <w:szCs w:val="20"/>
                  </w:rPr>
                  <w:id w:val="-732242097"/>
                  <w:placeholder>
                    <w:docPart w:val="0A17C5B22A01324D832C7EA64603C1FD"/>
                  </w:placeholder>
                </w:sdtPr>
                <w:sdtContent>
                  <w:r w:rsidR="00CC3802" w:rsidRPr="00CC3802">
                    <w:rPr>
                      <w:color w:val="222222"/>
                      <w:szCs w:val="20"/>
                      <w:u w:color="222222"/>
                    </w:rPr>
                    <w:t>Provided customer care; cash and credit payment operations, and tallied daily receipts up to $2,000</w:t>
                  </w:r>
                </w:sdtContent>
              </w:sdt>
            </w:p>
          </w:sdtContent>
        </w:sdt>
      </w:sdtContent>
    </w:sdt>
    <w:p w14:paraId="3771D15D" w14:textId="77777777" w:rsidR="008C503B" w:rsidRDefault="00DC2EFD" w:rsidP="00956C21">
      <w:pPr>
        <w:pStyle w:val="Heading1"/>
        <w:spacing w:line="120" w:lineRule="auto"/>
      </w:pPr>
      <w:r>
        <w:t>Volunteer Activitie</w:t>
      </w:r>
      <w:r w:rsidR="00BE4B14">
        <w:t>s</w:t>
      </w:r>
    </w:p>
    <w:p w14:paraId="2479A58B" w14:textId="77777777" w:rsidR="00107F2B" w:rsidRDefault="00107F2B" w:rsidP="00956C21">
      <w:pPr>
        <w:pStyle w:val="BodyText"/>
        <w:spacing w:line="120" w:lineRule="auto"/>
        <w:sectPr w:rsidR="00107F2B" w:rsidSect="008C503B">
          <w:headerReference w:type="default" r:id="rId9"/>
          <w:headerReference w:type="first" r:id="rId10"/>
          <w:pgSz w:w="12240" w:h="15840"/>
          <w:pgMar w:top="720" w:right="1080" w:bottom="720" w:left="1080" w:header="720" w:footer="720" w:gutter="0"/>
          <w:cols w:space="720"/>
          <w:titlePg/>
          <w:docGrid w:linePitch="360"/>
        </w:sectPr>
      </w:pPr>
    </w:p>
    <w:sdt>
      <w:sdtPr>
        <w:id w:val="9459754"/>
        <w:placeholder>
          <w:docPart w:val="EAB3909A98240E40AAC30204289BEE22"/>
        </w:placeholder>
      </w:sdtPr>
      <w:sdtContent>
        <w:p w14:paraId="69D08748" w14:textId="77777777" w:rsidR="00DC2EFD" w:rsidRPr="00DC2EFD" w:rsidRDefault="00DC2EFD" w:rsidP="00956C21">
          <w:pPr>
            <w:pStyle w:val="BodyText"/>
            <w:spacing w:line="120" w:lineRule="auto"/>
            <w:rPr>
              <w:bCs/>
            </w:rPr>
          </w:pPr>
          <w:r w:rsidRPr="00DC2EFD">
            <w:rPr>
              <w:b/>
              <w:bCs/>
            </w:rPr>
            <w:t>South Jersey Land and Water Trust</w:t>
          </w:r>
        </w:p>
        <w:p w14:paraId="7FE2C16D" w14:textId="77777777" w:rsidR="00107F2B" w:rsidRDefault="00DC2EFD" w:rsidP="00956C21">
          <w:pPr>
            <w:pStyle w:val="BodyText"/>
            <w:spacing w:line="120" w:lineRule="auto"/>
          </w:pPr>
          <w:r w:rsidRPr="00DC2EFD">
            <w:rPr>
              <w:b/>
            </w:rPr>
            <w:t>Coupon</w:t>
          </w:r>
          <w:r w:rsidR="00107F2B">
            <w:rPr>
              <w:b/>
            </w:rPr>
            <w:t xml:space="preserve"> Clipping for Military Families</w:t>
          </w:r>
        </w:p>
        <w:p w14:paraId="39235E7F" w14:textId="77777777" w:rsidR="00DC2EFD" w:rsidRPr="00DC2EFD" w:rsidRDefault="00DC2EFD" w:rsidP="00956C21">
          <w:pPr>
            <w:pStyle w:val="BodyText"/>
            <w:spacing w:line="120" w:lineRule="auto"/>
          </w:pPr>
          <w:r w:rsidRPr="00DC2EFD">
            <w:rPr>
              <w:b/>
            </w:rPr>
            <w:t>Trenton Area Soup Kitchen</w:t>
          </w:r>
        </w:p>
        <w:p w14:paraId="1CECF732" w14:textId="77777777" w:rsidR="00DC2EFD" w:rsidRPr="00DC2EFD" w:rsidRDefault="00DC2EFD" w:rsidP="00956C21">
          <w:pPr>
            <w:pStyle w:val="BodyText"/>
            <w:spacing w:line="120" w:lineRule="auto"/>
          </w:pPr>
          <w:r w:rsidRPr="00DC2EFD">
            <w:rPr>
              <w:b/>
            </w:rPr>
            <w:t>Tutorin</w:t>
          </w:r>
          <w:bookmarkStart w:id="0" w:name="_GoBack"/>
          <w:bookmarkEnd w:id="0"/>
          <w:r w:rsidRPr="00DC2EFD">
            <w:rPr>
              <w:b/>
            </w:rPr>
            <w:t>g at Fisher Middle School</w:t>
          </w:r>
        </w:p>
        <w:p w14:paraId="49D3F076" w14:textId="4C5B5B20" w:rsidR="00DC2EFD" w:rsidRPr="00DC2EFD" w:rsidRDefault="00DC2EFD" w:rsidP="00956C21">
          <w:pPr>
            <w:pStyle w:val="BodyText"/>
            <w:spacing w:line="120" w:lineRule="auto"/>
          </w:pPr>
          <w:r w:rsidRPr="00DC2EFD">
            <w:rPr>
              <w:b/>
            </w:rPr>
            <w:t>Ribbons for Boston</w:t>
          </w:r>
          <w:r w:rsidR="00843699">
            <w:rPr>
              <w:b/>
            </w:rPr>
            <w:t xml:space="preserve"> Fundraiser</w:t>
          </w:r>
        </w:p>
        <w:p w14:paraId="62BCBAA7" w14:textId="77777777" w:rsidR="00DC2EFD" w:rsidRPr="00DC2EFD" w:rsidRDefault="00DC2EFD" w:rsidP="00956C21">
          <w:pPr>
            <w:pStyle w:val="BodyText"/>
            <w:spacing w:line="120" w:lineRule="auto"/>
          </w:pPr>
          <w:r w:rsidRPr="00DC2EFD">
            <w:rPr>
              <w:b/>
            </w:rPr>
            <w:t>Dream Come True Christmas</w:t>
          </w:r>
        </w:p>
        <w:p w14:paraId="7D51860F" w14:textId="77777777" w:rsidR="00DC2EFD" w:rsidRPr="00DC2EFD" w:rsidRDefault="00DC2EFD" w:rsidP="00956C21">
          <w:pPr>
            <w:pStyle w:val="BodyText"/>
            <w:spacing w:line="120" w:lineRule="auto"/>
          </w:pPr>
          <w:r w:rsidRPr="00DC2EFD">
            <w:rPr>
              <w:b/>
            </w:rPr>
            <w:t>Crest Community Church</w:t>
          </w:r>
        </w:p>
        <w:p w14:paraId="3B90F525" w14:textId="77777777" w:rsidR="00DC2EFD" w:rsidRPr="00DC2EFD" w:rsidRDefault="00DC2EFD" w:rsidP="00956C21">
          <w:pPr>
            <w:pStyle w:val="BodyText"/>
            <w:spacing w:line="120" w:lineRule="auto"/>
          </w:pPr>
          <w:r w:rsidRPr="00DC2EFD">
            <w:rPr>
              <w:b/>
            </w:rPr>
            <w:t>Hurricane Sandy Clothing Drive</w:t>
          </w:r>
        </w:p>
        <w:p w14:paraId="4319647B" w14:textId="77777777" w:rsidR="00DC2EFD" w:rsidRPr="00DC2EFD" w:rsidRDefault="00DC2EFD" w:rsidP="00956C21">
          <w:pPr>
            <w:pStyle w:val="BodyText"/>
            <w:spacing w:line="120" w:lineRule="auto"/>
          </w:pPr>
          <w:r w:rsidRPr="00DC2EFD">
            <w:rPr>
              <w:b/>
            </w:rPr>
            <w:t>Oceana Nursing Home</w:t>
          </w:r>
        </w:p>
        <w:p w14:paraId="4030ACEF" w14:textId="77777777" w:rsidR="008C503B" w:rsidRDefault="00DC2EFD" w:rsidP="00956C21">
          <w:pPr>
            <w:pStyle w:val="BodyText"/>
            <w:spacing w:line="120" w:lineRule="auto"/>
          </w:pPr>
          <w:r w:rsidRPr="00DC2EFD">
            <w:rPr>
              <w:b/>
            </w:rPr>
            <w:t>Clean Communities</w:t>
          </w:r>
        </w:p>
      </w:sdtContent>
    </w:sdt>
    <w:p w14:paraId="26671608" w14:textId="77777777" w:rsidR="00107F2B" w:rsidRPr="00107F2B" w:rsidRDefault="00107F2B" w:rsidP="00956C21">
      <w:pPr>
        <w:pStyle w:val="BodyText"/>
        <w:spacing w:line="120" w:lineRule="auto"/>
        <w:jc w:val="right"/>
        <w:rPr>
          <w:b/>
        </w:rPr>
      </w:pPr>
      <w:r w:rsidRPr="00107F2B">
        <w:rPr>
          <w:b/>
        </w:rPr>
        <w:t>July - August 2014</w:t>
      </w:r>
    </w:p>
    <w:p w14:paraId="5BC4F623" w14:textId="77777777" w:rsidR="00107F2B" w:rsidRPr="00107F2B" w:rsidRDefault="00107F2B" w:rsidP="00956C21">
      <w:pPr>
        <w:pStyle w:val="BodyText"/>
        <w:spacing w:line="120" w:lineRule="auto"/>
        <w:jc w:val="right"/>
        <w:rPr>
          <w:b/>
        </w:rPr>
      </w:pPr>
      <w:r w:rsidRPr="00107F2B">
        <w:rPr>
          <w:b/>
        </w:rPr>
        <w:t>March 2014</w:t>
      </w:r>
    </w:p>
    <w:p w14:paraId="2E2396A0" w14:textId="77777777" w:rsidR="00107F2B" w:rsidRPr="00107F2B" w:rsidRDefault="00107F2B" w:rsidP="00956C21">
      <w:pPr>
        <w:pStyle w:val="BodyText"/>
        <w:spacing w:line="120" w:lineRule="auto"/>
        <w:jc w:val="right"/>
        <w:rPr>
          <w:b/>
        </w:rPr>
      </w:pPr>
      <w:r w:rsidRPr="00107F2B">
        <w:rPr>
          <w:b/>
        </w:rPr>
        <w:t>March 2014</w:t>
      </w:r>
    </w:p>
    <w:p w14:paraId="26563FE8" w14:textId="77777777" w:rsidR="00107F2B" w:rsidRPr="00107F2B" w:rsidRDefault="00107F2B" w:rsidP="00956C21">
      <w:pPr>
        <w:pStyle w:val="BodyText"/>
        <w:spacing w:line="120" w:lineRule="auto"/>
        <w:jc w:val="right"/>
        <w:rPr>
          <w:b/>
        </w:rPr>
      </w:pPr>
      <w:r w:rsidRPr="00107F2B">
        <w:rPr>
          <w:b/>
        </w:rPr>
        <w:t>April 2014</w:t>
      </w:r>
    </w:p>
    <w:p w14:paraId="55DE8192" w14:textId="77777777" w:rsidR="00107F2B" w:rsidRPr="00107F2B" w:rsidRDefault="00107F2B" w:rsidP="00956C21">
      <w:pPr>
        <w:pStyle w:val="BodyText"/>
        <w:spacing w:line="120" w:lineRule="auto"/>
        <w:jc w:val="right"/>
        <w:rPr>
          <w:b/>
        </w:rPr>
      </w:pPr>
      <w:r w:rsidRPr="00107F2B">
        <w:rPr>
          <w:b/>
        </w:rPr>
        <w:t>April 2013</w:t>
      </w:r>
    </w:p>
    <w:p w14:paraId="541D9328" w14:textId="77777777" w:rsidR="00107F2B" w:rsidRPr="00107F2B" w:rsidRDefault="00107F2B" w:rsidP="00956C21">
      <w:pPr>
        <w:pStyle w:val="BodyText"/>
        <w:spacing w:line="120" w:lineRule="auto"/>
        <w:jc w:val="right"/>
        <w:rPr>
          <w:b/>
        </w:rPr>
      </w:pPr>
      <w:r w:rsidRPr="00107F2B">
        <w:rPr>
          <w:b/>
        </w:rPr>
        <w:t>December 2009 - 2012</w:t>
      </w:r>
    </w:p>
    <w:p w14:paraId="0DA34C90" w14:textId="77777777" w:rsidR="00107F2B" w:rsidRPr="00107F2B" w:rsidRDefault="00107F2B" w:rsidP="00956C21">
      <w:pPr>
        <w:pStyle w:val="BodyText"/>
        <w:spacing w:line="120" w:lineRule="auto"/>
        <w:jc w:val="right"/>
        <w:rPr>
          <w:b/>
        </w:rPr>
      </w:pPr>
      <w:r w:rsidRPr="00107F2B">
        <w:rPr>
          <w:b/>
        </w:rPr>
        <w:t>November 2012</w:t>
      </w:r>
    </w:p>
    <w:p w14:paraId="4CBCDA6C" w14:textId="77777777" w:rsidR="00107F2B" w:rsidRPr="00107F2B" w:rsidRDefault="00107F2B" w:rsidP="00956C21">
      <w:pPr>
        <w:pStyle w:val="BodyText"/>
        <w:spacing w:line="120" w:lineRule="auto"/>
        <w:jc w:val="right"/>
        <w:rPr>
          <w:b/>
        </w:rPr>
      </w:pPr>
      <w:r w:rsidRPr="00107F2B">
        <w:rPr>
          <w:b/>
        </w:rPr>
        <w:t>November 2012</w:t>
      </w:r>
    </w:p>
    <w:p w14:paraId="04143E39" w14:textId="77777777" w:rsidR="00107F2B" w:rsidRPr="00107F2B" w:rsidRDefault="00107F2B" w:rsidP="00956C21">
      <w:pPr>
        <w:pStyle w:val="BodyText"/>
        <w:spacing w:line="120" w:lineRule="auto"/>
        <w:jc w:val="right"/>
        <w:rPr>
          <w:b/>
        </w:rPr>
      </w:pPr>
      <w:r w:rsidRPr="00107F2B">
        <w:rPr>
          <w:b/>
        </w:rPr>
        <w:t>November 2011 - June 2012</w:t>
      </w:r>
    </w:p>
    <w:p w14:paraId="17A3D425" w14:textId="77777777" w:rsidR="00107F2B" w:rsidRPr="00107F2B" w:rsidRDefault="00107F2B" w:rsidP="00956C21">
      <w:pPr>
        <w:pStyle w:val="BodyText"/>
        <w:spacing w:line="120" w:lineRule="auto"/>
        <w:jc w:val="right"/>
        <w:rPr>
          <w:b/>
        </w:rPr>
      </w:pPr>
      <w:r w:rsidRPr="00107F2B">
        <w:rPr>
          <w:b/>
        </w:rPr>
        <w:t>March 2012</w:t>
      </w:r>
    </w:p>
    <w:sectPr w:rsidR="00107F2B" w:rsidRPr="00107F2B" w:rsidSect="00107F2B">
      <w:type w:val="continuous"/>
      <w:pgSz w:w="12240" w:h="15840"/>
      <w:pgMar w:top="720" w:right="1080" w:bottom="720" w:left="1080" w:header="720" w:footer="720" w:gutter="0"/>
      <w:cols w:num="2"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853BE4" w14:textId="77777777" w:rsidR="00956C21" w:rsidRDefault="00956C21">
      <w:pPr>
        <w:spacing w:line="240" w:lineRule="auto"/>
      </w:pPr>
      <w:r>
        <w:separator/>
      </w:r>
    </w:p>
  </w:endnote>
  <w:endnote w:type="continuationSeparator" w:id="0">
    <w:p w14:paraId="5AF8D521" w14:textId="77777777" w:rsidR="00956C21" w:rsidRDefault="00956C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E5534" w14:textId="77777777" w:rsidR="00956C21" w:rsidRDefault="00956C21">
      <w:pPr>
        <w:spacing w:line="240" w:lineRule="auto"/>
      </w:pPr>
      <w:r>
        <w:separator/>
      </w:r>
    </w:p>
  </w:footnote>
  <w:footnote w:type="continuationSeparator" w:id="0">
    <w:p w14:paraId="62E083B5" w14:textId="77777777" w:rsidR="00956C21" w:rsidRDefault="00956C2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9652B" w14:textId="77777777" w:rsidR="00956C21" w:rsidRDefault="00956C21">
    <w:pPr>
      <w:pStyle w:val="Header"/>
    </w:pPr>
    <w:r>
      <w:t xml:space="preserve">Page </w:t>
    </w:r>
    <w:r>
      <w:fldChar w:fldCharType="begin"/>
    </w:r>
    <w:r>
      <w:instrText xml:space="preserve"> page </w:instrText>
    </w:r>
    <w:r>
      <w:fldChar w:fldCharType="separate"/>
    </w:r>
    <w:r>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7031D" w14:textId="77777777" w:rsidR="00956C21" w:rsidRDefault="00956C21">
    <w:pPr>
      <w:pStyle w:val="Title"/>
    </w:pPr>
    <w:r>
      <w:fldChar w:fldCharType="begin"/>
    </w:r>
    <w:r>
      <w:instrText xml:space="preserve"> PLACEHOLDER </w:instrText>
    </w:r>
    <w:r>
      <w:fldChar w:fldCharType="begin"/>
    </w:r>
    <w:r>
      <w:instrText xml:space="preserve"> IF </w:instrText>
    </w:r>
    <w:fldSimple w:instr=" USERNAME ">
      <w:r>
        <w:rPr>
          <w:noProof/>
        </w:rPr>
        <w:instrText>Liz Eisenhauer</w:instrText>
      </w:r>
    </w:fldSimple>
    <w:r>
      <w:instrText xml:space="preserve">="" "[Your Name]" </w:instrText>
    </w:r>
    <w:fldSimple w:instr=" USERNAME ">
      <w:r>
        <w:rPr>
          <w:noProof/>
        </w:rPr>
        <w:instrText>Liz Eisenhauer</w:instrText>
      </w:r>
    </w:fldSimple>
    <w:r>
      <w:fldChar w:fldCharType="separate"/>
    </w:r>
    <w:r>
      <w:rPr>
        <w:noProof/>
      </w:rPr>
      <w:instrText>Liz Eisenhauer</w:instrText>
    </w:r>
    <w:r>
      <w:fldChar w:fldCharType="end"/>
    </w:r>
    <w:r>
      <w:instrText xml:space="preserve"> \* MERGEFORMAT</w:instrText>
    </w:r>
    <w:r>
      <w:fldChar w:fldCharType="separate"/>
    </w:r>
    <w:r w:rsidR="003900AF">
      <w:t xml:space="preserve">Liz </w:t>
    </w:r>
    <w:r w:rsidR="003900AF">
      <w:rPr>
        <w:noProof/>
      </w:rPr>
      <w:t>Eisenhauer</w:t>
    </w:r>
    <w:r>
      <w:fldChar w:fldCharType="end"/>
    </w:r>
  </w:p>
  <w:p w14:paraId="7F4F55A9" w14:textId="77777777" w:rsidR="00956C21" w:rsidRDefault="00956C21">
    <w:pPr>
      <w:pStyle w:val="ContactDetails"/>
    </w:pPr>
    <w:r>
      <w:t>4 New Vernon Ave,  Seaville, NJ 08230</w:t>
    </w:r>
    <w:r>
      <w:br/>
      <w:t>Phone: 609-247-8104  E-Mail: eisenhe2@tcnj.edu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17EEE"/>
    <w:rsid w:val="00107F2B"/>
    <w:rsid w:val="00146310"/>
    <w:rsid w:val="001A3DF0"/>
    <w:rsid w:val="001A7D3C"/>
    <w:rsid w:val="00361852"/>
    <w:rsid w:val="003900AF"/>
    <w:rsid w:val="003A5AD3"/>
    <w:rsid w:val="00635811"/>
    <w:rsid w:val="00817EEE"/>
    <w:rsid w:val="00843699"/>
    <w:rsid w:val="008C503B"/>
    <w:rsid w:val="008E0DDF"/>
    <w:rsid w:val="009448D8"/>
    <w:rsid w:val="00956C21"/>
    <w:rsid w:val="00995EAB"/>
    <w:rsid w:val="00B832D3"/>
    <w:rsid w:val="00BE4B14"/>
    <w:rsid w:val="00CA00B5"/>
    <w:rsid w:val="00CC3802"/>
    <w:rsid w:val="00DC2EFD"/>
    <w:rsid w:val="00F04570"/>
    <w:rsid w:val="00F76AB8"/>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BA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FBED38F6B1E54785E240206F50F841"/>
        <w:category>
          <w:name w:val="General"/>
          <w:gallery w:val="placeholder"/>
        </w:category>
        <w:types>
          <w:type w:val="bbPlcHdr"/>
        </w:types>
        <w:behaviors>
          <w:behavior w:val="content"/>
        </w:behaviors>
        <w:guid w:val="{CFE168B6-1F46-5A42-9487-CE846EC8CE38}"/>
      </w:docPartPr>
      <w:docPartBody>
        <w:p w:rsidR="00FC2ACD" w:rsidRDefault="00FC2ACD">
          <w:pPr>
            <w:pStyle w:val="EBFBED38F6B1E54785E240206F50F841"/>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EE9646B777710742A53D5F9A178410CD"/>
        <w:category>
          <w:name w:val="General"/>
          <w:gallery w:val="placeholder"/>
        </w:category>
        <w:types>
          <w:type w:val="bbPlcHdr"/>
        </w:types>
        <w:behaviors>
          <w:behavior w:val="content"/>
        </w:behaviors>
        <w:guid w:val="{E991DEA3-4D46-E347-9167-97B7BEDBC74A}"/>
      </w:docPartPr>
      <w:docPartBody>
        <w:p w:rsidR="00FC2ACD" w:rsidRDefault="00FC2ACD">
          <w:pPr>
            <w:pStyle w:val="EE9646B777710742A53D5F9A178410CD"/>
          </w:pPr>
          <w:r>
            <w:t>Lorem ipsum dolor</w:t>
          </w:r>
        </w:p>
      </w:docPartBody>
    </w:docPart>
    <w:docPart>
      <w:docPartPr>
        <w:name w:val="D0C9341AF486CE41A18E8723C5A0DA62"/>
        <w:category>
          <w:name w:val="General"/>
          <w:gallery w:val="placeholder"/>
        </w:category>
        <w:types>
          <w:type w:val="bbPlcHdr"/>
        </w:types>
        <w:behaviors>
          <w:behavior w:val="content"/>
        </w:behaviors>
        <w:guid w:val="{83E6CF37-A6B1-A24C-8233-7F694325E80D}"/>
      </w:docPartPr>
      <w:docPartBody>
        <w:p w:rsidR="00FC2ACD" w:rsidRDefault="00FC2ACD">
          <w:pPr>
            <w:pStyle w:val="ListBullet"/>
          </w:pPr>
          <w:r>
            <w:t>Etiam cursus suscipit enim. Nulla facilisi. Integer eleifend diam eu diam. Donec dapibus enim sollicitudin nulla. Nam hendrerit. Nunc id nisi. Curabitur sed neque. Pellentesque placerat consequat pede.</w:t>
          </w:r>
        </w:p>
        <w:p w:rsidR="00FC2ACD" w:rsidRDefault="00FC2ACD">
          <w:pPr>
            <w:pStyle w:val="ListBullet"/>
          </w:pPr>
          <w:r>
            <w:t>Nullam dapibus elementum metus. Aenean libero sem, commodo euismod, imperdiet et, molestie vel, neque. Duis nec sapien eu pede consectetuer placerat.</w:t>
          </w:r>
        </w:p>
        <w:p w:rsidR="00FC2ACD" w:rsidRDefault="00FC2ACD">
          <w:pPr>
            <w:pStyle w:val="D0C9341AF486CE41A18E8723C5A0DA62"/>
          </w:pPr>
          <w:r>
            <w:t>Pellentesque interdum, tellus non consectetuer mattis, lectus eros volutpat nunc, auctor nonummy nulla lectus nec tellus. Aliquam hendrerit lorem vulputate turpis.</w:t>
          </w:r>
        </w:p>
      </w:docPartBody>
    </w:docPart>
    <w:docPart>
      <w:docPartPr>
        <w:name w:val="1A77A86FF851694CBCBE80A920413E9B"/>
        <w:category>
          <w:name w:val="General"/>
          <w:gallery w:val="placeholder"/>
        </w:category>
        <w:types>
          <w:type w:val="bbPlcHdr"/>
        </w:types>
        <w:behaviors>
          <w:behavior w:val="content"/>
        </w:behaviors>
        <w:guid w:val="{A684F705-01BD-A44D-9F97-ABA7AA5F11EC}"/>
      </w:docPartPr>
      <w:docPartBody>
        <w:p w:rsidR="00FC2ACD" w:rsidRDefault="00FC2ACD">
          <w:pPr>
            <w:pStyle w:val="1A77A86FF851694CBCBE80A920413E9B"/>
          </w:pPr>
          <w:r>
            <w:t>Lorem ipsum dolor</w:t>
          </w:r>
        </w:p>
      </w:docPartBody>
    </w:docPart>
    <w:docPart>
      <w:docPartPr>
        <w:name w:val="9DE34B515348DE4297900B904A127231"/>
        <w:category>
          <w:name w:val="General"/>
          <w:gallery w:val="placeholder"/>
        </w:category>
        <w:types>
          <w:type w:val="bbPlcHdr"/>
        </w:types>
        <w:behaviors>
          <w:behavior w:val="content"/>
        </w:behaviors>
        <w:guid w:val="{918145C8-1D2F-6645-B21F-5BA65B2FE9AD}"/>
      </w:docPartPr>
      <w:docPartBody>
        <w:p w:rsidR="00FC2ACD" w:rsidRDefault="00FC2ACD">
          <w:pPr>
            <w:pStyle w:val="ListBullet"/>
          </w:pPr>
          <w:r>
            <w:t>Etiam cursus suscipit enim. Nulla facilisi. Integer eleifend diam eu diam. Donec dapibus enim sollicitudin nulla. Nam hendrerit. Nunc id nisi. Curabitur sed neque. Pellentesque placerat consequat pede.</w:t>
          </w:r>
        </w:p>
        <w:p w:rsidR="00FC2ACD" w:rsidRDefault="00FC2ACD">
          <w:pPr>
            <w:pStyle w:val="ListBullet"/>
          </w:pPr>
          <w:r>
            <w:t>Nullam dapibus elementum metus. Aenean libero sem, commodo euismod, imperdiet et, molestie vel, neque. Duis nec sapien eu pede consectetuer placerat.</w:t>
          </w:r>
        </w:p>
        <w:p w:rsidR="00FC2ACD" w:rsidRDefault="00FC2ACD">
          <w:pPr>
            <w:pStyle w:val="9DE34B515348DE4297900B904A127231"/>
          </w:pPr>
          <w:r>
            <w:t>Pellentesque interdum, tellus non consectetuer mattis, lectus eros volutpat nunc, auctor nonummy nulla lectus nec tellus. Aliquam hendrerit lorem vulputate turpis.</w:t>
          </w:r>
        </w:p>
      </w:docPartBody>
    </w:docPart>
    <w:docPart>
      <w:docPartPr>
        <w:name w:val="EAB3909A98240E40AAC30204289BEE22"/>
        <w:category>
          <w:name w:val="General"/>
          <w:gallery w:val="placeholder"/>
        </w:category>
        <w:types>
          <w:type w:val="bbPlcHdr"/>
        </w:types>
        <w:behaviors>
          <w:behavior w:val="content"/>
        </w:behaviors>
        <w:guid w:val="{EEADF3BF-DBF7-804C-93DC-19530D8CB19A}"/>
      </w:docPartPr>
      <w:docPartBody>
        <w:p w:rsidR="00FC2ACD" w:rsidRDefault="00FC2ACD">
          <w:pPr>
            <w:pStyle w:val="EAB3909A98240E40AAC30204289BEE22"/>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35534F3BD9019942B670FFFE0997A019"/>
        <w:category>
          <w:name w:val="General"/>
          <w:gallery w:val="placeholder"/>
        </w:category>
        <w:types>
          <w:type w:val="bbPlcHdr"/>
        </w:types>
        <w:behaviors>
          <w:behavior w:val="content"/>
        </w:behaviors>
        <w:guid w:val="{63EE1AA9-2DDB-754C-95D0-63E92FBFB46E}"/>
      </w:docPartPr>
      <w:docPartBody>
        <w:p w:rsidR="00FC2ACD" w:rsidRDefault="00FC2ACD" w:rsidP="00FC2ACD">
          <w:pPr>
            <w:pStyle w:val="35534F3BD9019942B670FFFE0997A019"/>
          </w:pPr>
          <w:r>
            <w:t>Lorem ipsum dolor</w:t>
          </w:r>
        </w:p>
      </w:docPartBody>
    </w:docPart>
    <w:docPart>
      <w:docPartPr>
        <w:name w:val="5F593CCB2E26ED4FBEEE41B01BA32037"/>
        <w:category>
          <w:name w:val="General"/>
          <w:gallery w:val="placeholder"/>
        </w:category>
        <w:types>
          <w:type w:val="bbPlcHdr"/>
        </w:types>
        <w:behaviors>
          <w:behavior w:val="content"/>
        </w:behaviors>
        <w:guid w:val="{D4B27BF2-CF9A-DF41-9316-8C9AECC36EA6}"/>
      </w:docPartPr>
      <w:docPartBody>
        <w:p w:rsidR="00FC2ACD" w:rsidRDefault="00FC2ACD">
          <w:pPr>
            <w:pStyle w:val="ListBullet"/>
          </w:pPr>
          <w:r>
            <w:t>Etiam cursus suscipit enim. Nulla facilisi. Integer eleifend diam eu diam. Donec dapibus enim sollicitudin nulla. Nam hendrerit. Nunc id nisi. Curabitur sed neque. Pellentesque placerat consequat pede.</w:t>
          </w:r>
        </w:p>
        <w:p w:rsidR="00FC2ACD" w:rsidRDefault="00FC2ACD">
          <w:pPr>
            <w:pStyle w:val="ListBullet"/>
          </w:pPr>
          <w:r>
            <w:t>Nullam dapibus elementum metus. Aenean libero sem, commodo euismod, imperdiet et, molestie vel, neque. Duis nec sapien eu pede consectetuer placerat.</w:t>
          </w:r>
        </w:p>
        <w:p w:rsidR="00FC2ACD" w:rsidRDefault="00FC2ACD" w:rsidP="00FC2ACD">
          <w:pPr>
            <w:pStyle w:val="5F593CCB2E26ED4FBEEE41B01BA32037"/>
          </w:pPr>
          <w:r>
            <w:t>Pellentesque interdum, tellus non consectetuer mattis, lectus eros volutpat nunc, auctor nonummy nulla lectus nec tellus. Aliquam hendrerit lorem vulputate turpis.</w:t>
          </w:r>
        </w:p>
      </w:docPartBody>
    </w:docPart>
    <w:docPart>
      <w:docPartPr>
        <w:name w:val="7E2CA63CB6DDD1488F1988CF50AF5F1E"/>
        <w:category>
          <w:name w:val="General"/>
          <w:gallery w:val="placeholder"/>
        </w:category>
        <w:types>
          <w:type w:val="bbPlcHdr"/>
        </w:types>
        <w:behaviors>
          <w:behavior w:val="content"/>
        </w:behaviors>
        <w:guid w:val="{5F5C2E90-225A-634E-B089-E78A06861982}"/>
      </w:docPartPr>
      <w:docPartBody>
        <w:p w:rsidR="00FC2ACD" w:rsidRDefault="00FC2ACD" w:rsidP="00FC2ACD">
          <w:pPr>
            <w:pStyle w:val="7E2CA63CB6DDD1488F1988CF50AF5F1E"/>
          </w:pPr>
          <w:r>
            <w:t>Lorem ipsum dolor</w:t>
          </w:r>
        </w:p>
      </w:docPartBody>
    </w:docPart>
    <w:docPart>
      <w:docPartPr>
        <w:name w:val="0A17C5B22A01324D832C7EA64603C1FD"/>
        <w:category>
          <w:name w:val="General"/>
          <w:gallery w:val="placeholder"/>
        </w:category>
        <w:types>
          <w:type w:val="bbPlcHdr"/>
        </w:types>
        <w:behaviors>
          <w:behavior w:val="content"/>
        </w:behaviors>
        <w:guid w:val="{74D8A620-9712-C144-A668-034E54D9D6A3}"/>
      </w:docPartPr>
      <w:docPartBody>
        <w:p w:rsidR="00FC2ACD" w:rsidRDefault="00FC2ACD">
          <w:pPr>
            <w:pStyle w:val="ListBullet"/>
          </w:pPr>
          <w:r>
            <w:t>Etiam cursus suscipit enim. Nulla facilisi. Integer eleifend diam eu diam. Donec dapibus enim sollicitudin nulla. Nam hendrerit. Nunc id nisi. Curabitur sed neque. Pellentesque placerat consequat pede.</w:t>
          </w:r>
        </w:p>
        <w:p w:rsidR="00FC2ACD" w:rsidRDefault="00FC2ACD">
          <w:pPr>
            <w:pStyle w:val="ListBullet"/>
          </w:pPr>
          <w:r>
            <w:t>Nullam dapibus elementum metus. Aenean libero sem, commodo euismod, imperdiet et, molestie vel, neque. Duis nec sapien eu pede consectetuer placerat.</w:t>
          </w:r>
        </w:p>
        <w:p w:rsidR="00FC2ACD" w:rsidRDefault="00FC2ACD" w:rsidP="00FC2ACD">
          <w:pPr>
            <w:pStyle w:val="0A17C5B22A01324D832C7EA64603C1FD"/>
          </w:pPr>
          <w:r>
            <w:t>Pellentesque interdum, tellus non consectetuer mattis, lectus eros volutpat nunc, auctor nonummy nulla lectus nec tellus. Aliquam hendrerit lorem vulputate turpis.</w:t>
          </w:r>
        </w:p>
      </w:docPartBody>
    </w:docPart>
    <w:docPart>
      <w:docPartPr>
        <w:name w:val="0FB4104850FFE142976393C1EDC6CCBE"/>
        <w:category>
          <w:name w:val="General"/>
          <w:gallery w:val="placeholder"/>
        </w:category>
        <w:types>
          <w:type w:val="bbPlcHdr"/>
        </w:types>
        <w:behaviors>
          <w:behavior w:val="content"/>
        </w:behaviors>
        <w:guid w:val="{5A472F3A-7950-734B-AE89-EDDE5540C0C5}"/>
      </w:docPartPr>
      <w:docPartBody>
        <w:p w:rsidR="00C2593C" w:rsidRDefault="00C2593C" w:rsidP="00C2593C">
          <w:pPr>
            <w:pStyle w:val="0FB4104850FFE142976393C1EDC6CCBE"/>
          </w:pPr>
          <w:r>
            <w:t>Aliquam dapibus.</w:t>
          </w:r>
        </w:p>
      </w:docPartBody>
    </w:docPart>
    <w:docPart>
      <w:docPartPr>
        <w:name w:val="FB8226B93C9A37489A627A2FF56CC4E6"/>
        <w:category>
          <w:name w:val="General"/>
          <w:gallery w:val="placeholder"/>
        </w:category>
        <w:types>
          <w:type w:val="bbPlcHdr"/>
        </w:types>
        <w:behaviors>
          <w:behavior w:val="content"/>
        </w:behaviors>
        <w:guid w:val="{44102B74-AF16-6543-876E-844570687BEA}"/>
      </w:docPartPr>
      <w:docPartBody>
        <w:p w:rsidR="00C2593C" w:rsidRDefault="00C2593C" w:rsidP="00C2593C">
          <w:pPr>
            <w:pStyle w:val="FB8226B93C9A37489A627A2FF56CC4E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74A6DF2984D2B47828F45FDAE06F827"/>
        <w:category>
          <w:name w:val="General"/>
          <w:gallery w:val="placeholder"/>
        </w:category>
        <w:types>
          <w:type w:val="bbPlcHdr"/>
        </w:types>
        <w:behaviors>
          <w:behavior w:val="content"/>
        </w:behaviors>
        <w:guid w:val="{58B9A8B0-C231-5440-A037-2A890662FA53}"/>
      </w:docPartPr>
      <w:docPartBody>
        <w:p w:rsidR="00C2593C" w:rsidRDefault="00C2593C" w:rsidP="00C2593C">
          <w:pPr>
            <w:pStyle w:val="074A6DF2984D2B47828F45FDAE06F827"/>
          </w:pPr>
          <w:r>
            <w:t>Aliquam dapibus.</w:t>
          </w:r>
        </w:p>
      </w:docPartBody>
    </w:docPart>
    <w:docPart>
      <w:docPartPr>
        <w:name w:val="B8EC164A41CC434AB716BE79A14CCB73"/>
        <w:category>
          <w:name w:val="General"/>
          <w:gallery w:val="placeholder"/>
        </w:category>
        <w:types>
          <w:type w:val="bbPlcHdr"/>
        </w:types>
        <w:behaviors>
          <w:behavior w:val="content"/>
        </w:behaviors>
        <w:guid w:val="{0CAEAF70-2EB4-E848-B41F-51A82E2ABF51}"/>
      </w:docPartPr>
      <w:docPartBody>
        <w:p w:rsidR="00C2593C" w:rsidRDefault="00C2593C" w:rsidP="00C2593C">
          <w:pPr>
            <w:pStyle w:val="B8EC164A41CC434AB716BE79A14CCB73"/>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ACD"/>
    <w:rsid w:val="00015EDB"/>
    <w:rsid w:val="00C2593C"/>
    <w:rsid w:val="00FC2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EBFBED38F6B1E54785E240206F50F841">
    <w:name w:val="EBFBED38F6B1E54785E240206F50F841"/>
  </w:style>
  <w:style w:type="paragraph" w:customStyle="1" w:styleId="EE9646B777710742A53D5F9A178410CD">
    <w:name w:val="EE9646B777710742A53D5F9A178410CD"/>
  </w:style>
  <w:style w:type="paragraph" w:styleId="ListBullet">
    <w:name w:val="List Bullet"/>
    <w:basedOn w:val="Normal"/>
    <w:rsid w:val="00FC2ACD"/>
    <w:pPr>
      <w:numPr>
        <w:numId w:val="1"/>
      </w:numPr>
      <w:spacing w:after="120" w:line="276" w:lineRule="auto"/>
    </w:pPr>
    <w:rPr>
      <w:rFonts w:eastAsiaTheme="minorHAnsi"/>
      <w:sz w:val="20"/>
      <w:szCs w:val="22"/>
      <w:lang w:eastAsia="en-US"/>
    </w:rPr>
  </w:style>
  <w:style w:type="paragraph" w:customStyle="1" w:styleId="D0C9341AF486CE41A18E8723C5A0DA62">
    <w:name w:val="D0C9341AF486CE41A18E8723C5A0DA62"/>
  </w:style>
  <w:style w:type="paragraph" w:customStyle="1" w:styleId="1A77A86FF851694CBCBE80A920413E9B">
    <w:name w:val="1A77A86FF851694CBCBE80A920413E9B"/>
  </w:style>
  <w:style w:type="paragraph" w:customStyle="1" w:styleId="9DE34B515348DE4297900B904A127231">
    <w:name w:val="9DE34B515348DE4297900B904A127231"/>
  </w:style>
  <w:style w:type="paragraph" w:customStyle="1" w:styleId="86CBE60206EF924D8558E76033CFF561">
    <w:name w:val="86CBE60206EF924D8558E76033CFF561"/>
  </w:style>
  <w:style w:type="paragraph" w:customStyle="1" w:styleId="841441845DCFE64A9A93EC2FB151D2FC">
    <w:name w:val="841441845DCFE64A9A93EC2FB151D2FC"/>
  </w:style>
  <w:style w:type="paragraph" w:customStyle="1" w:styleId="16DBA16AE8DFDD468C0E3905571113F1">
    <w:name w:val="16DBA16AE8DFDD468C0E3905571113F1"/>
  </w:style>
  <w:style w:type="paragraph" w:customStyle="1" w:styleId="B9650735FD59E546A1A9061568C9B3B5">
    <w:name w:val="B9650735FD59E546A1A9061568C9B3B5"/>
  </w:style>
  <w:style w:type="paragraph" w:customStyle="1" w:styleId="EAB3909A98240E40AAC30204289BEE22">
    <w:name w:val="EAB3909A98240E40AAC30204289BEE22"/>
  </w:style>
  <w:style w:type="paragraph" w:customStyle="1" w:styleId="35534F3BD9019942B670FFFE0997A019">
    <w:name w:val="35534F3BD9019942B670FFFE0997A019"/>
    <w:rsid w:val="00FC2ACD"/>
  </w:style>
  <w:style w:type="paragraph" w:customStyle="1" w:styleId="5F593CCB2E26ED4FBEEE41B01BA32037">
    <w:name w:val="5F593CCB2E26ED4FBEEE41B01BA32037"/>
    <w:rsid w:val="00FC2ACD"/>
  </w:style>
  <w:style w:type="paragraph" w:customStyle="1" w:styleId="7E2CA63CB6DDD1488F1988CF50AF5F1E">
    <w:name w:val="7E2CA63CB6DDD1488F1988CF50AF5F1E"/>
    <w:rsid w:val="00FC2ACD"/>
  </w:style>
  <w:style w:type="paragraph" w:customStyle="1" w:styleId="0A17C5B22A01324D832C7EA64603C1FD">
    <w:name w:val="0A17C5B22A01324D832C7EA64603C1FD"/>
    <w:rsid w:val="00FC2ACD"/>
  </w:style>
  <w:style w:type="paragraph" w:customStyle="1" w:styleId="EF1F290B1CD4874CBC3CE94F00AF5BA1">
    <w:name w:val="EF1F290B1CD4874CBC3CE94F00AF5BA1"/>
    <w:rsid w:val="00FC2ACD"/>
  </w:style>
  <w:style w:type="paragraph" w:customStyle="1" w:styleId="B87F1F68D089EB498C5F304C8695F44E">
    <w:name w:val="B87F1F68D089EB498C5F304C8695F44E"/>
    <w:rsid w:val="00FC2ACD"/>
  </w:style>
  <w:style w:type="paragraph" w:customStyle="1" w:styleId="8319916B59D1754DA594B603D034A36F">
    <w:name w:val="8319916B59D1754DA594B603D034A36F"/>
    <w:rsid w:val="00FC2ACD"/>
  </w:style>
  <w:style w:type="paragraph" w:customStyle="1" w:styleId="0FB4104850FFE142976393C1EDC6CCBE">
    <w:name w:val="0FB4104850FFE142976393C1EDC6CCBE"/>
    <w:rsid w:val="00C2593C"/>
  </w:style>
  <w:style w:type="paragraph" w:customStyle="1" w:styleId="FB8226B93C9A37489A627A2FF56CC4E6">
    <w:name w:val="FB8226B93C9A37489A627A2FF56CC4E6"/>
    <w:rsid w:val="00C2593C"/>
  </w:style>
  <w:style w:type="paragraph" w:customStyle="1" w:styleId="074A6DF2984D2B47828F45FDAE06F827">
    <w:name w:val="074A6DF2984D2B47828F45FDAE06F827"/>
    <w:rsid w:val="00C2593C"/>
  </w:style>
  <w:style w:type="paragraph" w:customStyle="1" w:styleId="B8EC164A41CC434AB716BE79A14CCB73">
    <w:name w:val="B8EC164A41CC434AB716BE79A14CCB73"/>
    <w:rsid w:val="00C2593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EBFBED38F6B1E54785E240206F50F841">
    <w:name w:val="EBFBED38F6B1E54785E240206F50F841"/>
  </w:style>
  <w:style w:type="paragraph" w:customStyle="1" w:styleId="EE9646B777710742A53D5F9A178410CD">
    <w:name w:val="EE9646B777710742A53D5F9A178410CD"/>
  </w:style>
  <w:style w:type="paragraph" w:styleId="ListBullet">
    <w:name w:val="List Bullet"/>
    <w:basedOn w:val="Normal"/>
    <w:rsid w:val="00FC2ACD"/>
    <w:pPr>
      <w:numPr>
        <w:numId w:val="1"/>
      </w:numPr>
      <w:spacing w:after="120" w:line="276" w:lineRule="auto"/>
    </w:pPr>
    <w:rPr>
      <w:rFonts w:eastAsiaTheme="minorHAnsi"/>
      <w:sz w:val="20"/>
      <w:szCs w:val="22"/>
      <w:lang w:eastAsia="en-US"/>
    </w:rPr>
  </w:style>
  <w:style w:type="paragraph" w:customStyle="1" w:styleId="D0C9341AF486CE41A18E8723C5A0DA62">
    <w:name w:val="D0C9341AF486CE41A18E8723C5A0DA62"/>
  </w:style>
  <w:style w:type="paragraph" w:customStyle="1" w:styleId="1A77A86FF851694CBCBE80A920413E9B">
    <w:name w:val="1A77A86FF851694CBCBE80A920413E9B"/>
  </w:style>
  <w:style w:type="paragraph" w:customStyle="1" w:styleId="9DE34B515348DE4297900B904A127231">
    <w:name w:val="9DE34B515348DE4297900B904A127231"/>
  </w:style>
  <w:style w:type="paragraph" w:customStyle="1" w:styleId="86CBE60206EF924D8558E76033CFF561">
    <w:name w:val="86CBE60206EF924D8558E76033CFF561"/>
  </w:style>
  <w:style w:type="paragraph" w:customStyle="1" w:styleId="841441845DCFE64A9A93EC2FB151D2FC">
    <w:name w:val="841441845DCFE64A9A93EC2FB151D2FC"/>
  </w:style>
  <w:style w:type="paragraph" w:customStyle="1" w:styleId="16DBA16AE8DFDD468C0E3905571113F1">
    <w:name w:val="16DBA16AE8DFDD468C0E3905571113F1"/>
  </w:style>
  <w:style w:type="paragraph" w:customStyle="1" w:styleId="B9650735FD59E546A1A9061568C9B3B5">
    <w:name w:val="B9650735FD59E546A1A9061568C9B3B5"/>
  </w:style>
  <w:style w:type="paragraph" w:customStyle="1" w:styleId="EAB3909A98240E40AAC30204289BEE22">
    <w:name w:val="EAB3909A98240E40AAC30204289BEE22"/>
  </w:style>
  <w:style w:type="paragraph" w:customStyle="1" w:styleId="35534F3BD9019942B670FFFE0997A019">
    <w:name w:val="35534F3BD9019942B670FFFE0997A019"/>
    <w:rsid w:val="00FC2ACD"/>
  </w:style>
  <w:style w:type="paragraph" w:customStyle="1" w:styleId="5F593CCB2E26ED4FBEEE41B01BA32037">
    <w:name w:val="5F593CCB2E26ED4FBEEE41B01BA32037"/>
    <w:rsid w:val="00FC2ACD"/>
  </w:style>
  <w:style w:type="paragraph" w:customStyle="1" w:styleId="7E2CA63CB6DDD1488F1988CF50AF5F1E">
    <w:name w:val="7E2CA63CB6DDD1488F1988CF50AF5F1E"/>
    <w:rsid w:val="00FC2ACD"/>
  </w:style>
  <w:style w:type="paragraph" w:customStyle="1" w:styleId="0A17C5B22A01324D832C7EA64603C1FD">
    <w:name w:val="0A17C5B22A01324D832C7EA64603C1FD"/>
    <w:rsid w:val="00FC2ACD"/>
  </w:style>
  <w:style w:type="paragraph" w:customStyle="1" w:styleId="EF1F290B1CD4874CBC3CE94F00AF5BA1">
    <w:name w:val="EF1F290B1CD4874CBC3CE94F00AF5BA1"/>
    <w:rsid w:val="00FC2ACD"/>
  </w:style>
  <w:style w:type="paragraph" w:customStyle="1" w:styleId="B87F1F68D089EB498C5F304C8695F44E">
    <w:name w:val="B87F1F68D089EB498C5F304C8695F44E"/>
    <w:rsid w:val="00FC2ACD"/>
  </w:style>
  <w:style w:type="paragraph" w:customStyle="1" w:styleId="8319916B59D1754DA594B603D034A36F">
    <w:name w:val="8319916B59D1754DA594B603D034A36F"/>
    <w:rsid w:val="00FC2ACD"/>
  </w:style>
  <w:style w:type="paragraph" w:customStyle="1" w:styleId="0FB4104850FFE142976393C1EDC6CCBE">
    <w:name w:val="0FB4104850FFE142976393C1EDC6CCBE"/>
    <w:rsid w:val="00C2593C"/>
  </w:style>
  <w:style w:type="paragraph" w:customStyle="1" w:styleId="FB8226B93C9A37489A627A2FF56CC4E6">
    <w:name w:val="FB8226B93C9A37489A627A2FF56CC4E6"/>
    <w:rsid w:val="00C2593C"/>
  </w:style>
  <w:style w:type="paragraph" w:customStyle="1" w:styleId="074A6DF2984D2B47828F45FDAE06F827">
    <w:name w:val="074A6DF2984D2B47828F45FDAE06F827"/>
    <w:rsid w:val="00C2593C"/>
  </w:style>
  <w:style w:type="paragraph" w:customStyle="1" w:styleId="B8EC164A41CC434AB716BE79A14CCB73">
    <w:name w:val="B8EC164A41CC434AB716BE79A14CCB73"/>
    <w:rsid w:val="00C259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4F024-A593-094F-BA0E-EC3342018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 Resume.dotx</Template>
  <TotalTime>46</TotalTime>
  <Pages>1</Pages>
  <Words>181</Words>
  <Characters>1129</Characters>
  <Application>Microsoft Macintosh Word</Application>
  <DocSecurity>0</DocSecurity>
  <Lines>16</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1300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Eisenhauer</dc:creator>
  <cp:keywords/>
  <dc:description/>
  <cp:lastModifiedBy>Liz Eisenhauer</cp:lastModifiedBy>
  <cp:revision>4</cp:revision>
  <cp:lastPrinted>2014-10-03T16:06:00Z</cp:lastPrinted>
  <dcterms:created xsi:type="dcterms:W3CDTF">2014-10-03T04:06:00Z</dcterms:created>
  <dcterms:modified xsi:type="dcterms:W3CDTF">2014-11-12T02:50:00Z</dcterms:modified>
  <cp:category/>
</cp:coreProperties>
</file>